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94F" w:rsidRDefault="00E62995" w:rsidP="00E62995">
      <w:pPr>
        <w:jc w:val="center"/>
        <w:rPr>
          <w:sz w:val="28"/>
          <w:szCs w:val="28"/>
          <w:u w:val="single"/>
        </w:rPr>
      </w:pPr>
      <w:r w:rsidRPr="00E62995">
        <w:rPr>
          <w:sz w:val="28"/>
          <w:szCs w:val="28"/>
          <w:u w:val="single"/>
        </w:rPr>
        <w:t>PROJET JAVA BATAILLE NAVALE</w:t>
      </w:r>
    </w:p>
    <w:p w:rsidR="00E62995" w:rsidRDefault="00E62995" w:rsidP="00E62995">
      <w:pPr>
        <w:jc w:val="center"/>
        <w:rPr>
          <w:sz w:val="28"/>
          <w:szCs w:val="28"/>
          <w:u w:val="single"/>
        </w:rPr>
      </w:pPr>
    </w:p>
    <w:p w:rsidR="00E62995" w:rsidRDefault="00E62995" w:rsidP="00E62995">
      <w:pPr>
        <w:jc w:val="center"/>
        <w:rPr>
          <w:sz w:val="28"/>
          <w:szCs w:val="28"/>
          <w:u w:val="single"/>
        </w:rPr>
      </w:pPr>
    </w:p>
    <w:p w:rsidR="00E62995" w:rsidRPr="00E72020" w:rsidRDefault="00E62995" w:rsidP="00E62995">
      <w:pPr>
        <w:rPr>
          <w:b/>
          <w:sz w:val="28"/>
          <w:szCs w:val="28"/>
          <w:u w:val="single"/>
        </w:rPr>
      </w:pPr>
      <w:r w:rsidRPr="00E72020">
        <w:rPr>
          <w:b/>
          <w:sz w:val="28"/>
          <w:szCs w:val="28"/>
          <w:u w:val="single"/>
        </w:rPr>
        <w:t xml:space="preserve">Liste des objets : </w:t>
      </w:r>
    </w:p>
    <w:p w:rsidR="00B12B0A" w:rsidRDefault="00B12B0A" w:rsidP="00E62995">
      <w:r w:rsidRPr="00B12B0A">
        <w:rPr>
          <w:b/>
        </w:rPr>
        <w:t>I -</w:t>
      </w:r>
      <w:r w:rsidR="00E62995">
        <w:t xml:space="preserve"> </w:t>
      </w:r>
      <w:r>
        <w:rPr>
          <w:b/>
        </w:rPr>
        <w:t>2</w:t>
      </w:r>
      <w:r w:rsidR="00E72020" w:rsidRPr="00E72020">
        <w:rPr>
          <w:b/>
        </w:rPr>
        <w:t xml:space="preserve"> </w:t>
      </w:r>
      <w:r w:rsidR="00E62995" w:rsidRPr="00E72020">
        <w:rPr>
          <w:b/>
        </w:rPr>
        <w:t>Grille</w:t>
      </w:r>
      <w:r>
        <w:rPr>
          <w:b/>
        </w:rPr>
        <w:t>s</w:t>
      </w:r>
      <w:r w:rsidR="00E62995" w:rsidRPr="00E72020">
        <w:rPr>
          <w:b/>
        </w:rPr>
        <w:t xml:space="preserve"> de jeu </w:t>
      </w:r>
      <w:r w:rsidR="00E72020" w:rsidRPr="00E72020">
        <w:rPr>
          <w:b/>
        </w:rPr>
        <w:t>par joueur</w:t>
      </w:r>
      <w:r w:rsidR="00E72020">
        <w:t xml:space="preserve"> </w:t>
      </w:r>
      <w:r w:rsidR="00E62995">
        <w:t xml:space="preserve">: </w:t>
      </w:r>
    </w:p>
    <w:p w:rsidR="00B12B0A" w:rsidRDefault="00B12B0A" w:rsidP="00E62995">
      <w:r>
        <w:t>1) U</w:t>
      </w:r>
      <w:r w:rsidR="00E72020">
        <w:t xml:space="preserve">ne où les bateaux sont placés et une où </w:t>
      </w:r>
      <w:r>
        <w:t>l’on voit le plateau de jeu avec les cases qu’on a ciblé.</w:t>
      </w:r>
    </w:p>
    <w:p w:rsidR="004F1E56" w:rsidRDefault="00B12B0A" w:rsidP="00E62995">
      <w:r>
        <w:t>2) O</w:t>
      </w:r>
      <w:r w:rsidR="008A16E2">
        <w:t xml:space="preserve">bjet avec 2 attributs x et </w:t>
      </w:r>
      <w:proofErr w:type="spellStart"/>
      <w:r w:rsidR="008A16E2">
        <w:t>y</w:t>
      </w:r>
      <w:r w:rsidR="004F1E56">
        <w:t>.U</w:t>
      </w:r>
      <w:r w:rsidR="00E62995">
        <w:t>n</w:t>
      </w:r>
      <w:proofErr w:type="spellEnd"/>
      <w:r w:rsidR="00E62995">
        <w:t xml:space="preserve"> constructeur de grille qui initialis</w:t>
      </w:r>
      <w:r w:rsidR="00610F64">
        <w:t>e un nouvel attribut taille à x*y</w:t>
      </w:r>
      <w:r w:rsidR="00E62995">
        <w:t>.</w:t>
      </w:r>
      <w:r w:rsidR="006538D6">
        <w:t xml:space="preserve"> La grille est un ensemble de case. </w:t>
      </w:r>
    </w:p>
    <w:p w:rsidR="00FB1573" w:rsidRDefault="004F1E56" w:rsidP="00E62995">
      <w:r>
        <w:t xml:space="preserve">3) </w:t>
      </w:r>
      <w:r w:rsidR="00FB1573">
        <w:t xml:space="preserve">Constructeur de cases et </w:t>
      </w:r>
    </w:p>
    <w:p w:rsidR="00FB1573" w:rsidRPr="002D18D3" w:rsidRDefault="0074058F" w:rsidP="00E62995">
      <w:pPr>
        <w:rPr>
          <w:b/>
          <w:color w:val="FF0000"/>
        </w:rPr>
      </w:pPr>
      <w:r w:rsidRPr="002D18D3">
        <w:rPr>
          <w:b/>
          <w:color w:val="FF0000"/>
        </w:rPr>
        <w:t xml:space="preserve">II </w:t>
      </w:r>
      <w:r w:rsidR="00FB1573" w:rsidRPr="002D18D3">
        <w:rPr>
          <w:b/>
          <w:color w:val="FF0000"/>
        </w:rPr>
        <w:t>-</w:t>
      </w:r>
      <w:r w:rsidR="00EC288E" w:rsidRPr="002D18D3">
        <w:rPr>
          <w:b/>
          <w:color w:val="FF0000"/>
        </w:rPr>
        <w:t xml:space="preserve"> </w:t>
      </w:r>
      <w:r w:rsidR="00FB1573" w:rsidRPr="002D18D3">
        <w:rPr>
          <w:b/>
          <w:color w:val="FF0000"/>
        </w:rPr>
        <w:t>Case :</w:t>
      </w:r>
    </w:p>
    <w:p w:rsidR="00FB1573" w:rsidRPr="002D18D3" w:rsidRDefault="00260A7B" w:rsidP="00E62995">
      <w:pPr>
        <w:rPr>
          <w:color w:val="FF0000"/>
        </w:rPr>
      </w:pPr>
      <w:r w:rsidRPr="002D18D3">
        <w:rPr>
          <w:color w:val="FF0000"/>
        </w:rPr>
        <w:t>Attribut Tiré</w:t>
      </w:r>
      <w:r w:rsidR="0074058F" w:rsidRPr="002D18D3">
        <w:rPr>
          <w:color w:val="FF0000"/>
        </w:rPr>
        <w:t xml:space="preserve"> ou pas, et ensuite bateaux ou pas</w:t>
      </w:r>
      <w:r w:rsidRPr="002D18D3">
        <w:rPr>
          <w:color w:val="FF0000"/>
        </w:rPr>
        <w:t>.</w:t>
      </w:r>
    </w:p>
    <w:p w:rsidR="004F1E56" w:rsidRDefault="0074058F" w:rsidP="00E62995">
      <w:r>
        <w:rPr>
          <w:b/>
        </w:rPr>
        <w:t xml:space="preserve">III - </w:t>
      </w:r>
      <w:r w:rsidR="008A16E2" w:rsidRPr="004F1E56">
        <w:rPr>
          <w:b/>
        </w:rPr>
        <w:t>Bateau :</w:t>
      </w:r>
      <w:r w:rsidR="008A16E2">
        <w:t xml:space="preserve"> </w:t>
      </w:r>
    </w:p>
    <w:p w:rsidR="00260A7B" w:rsidRDefault="00260A7B" w:rsidP="00E62995">
      <w:r>
        <w:t>Attribut Nombre de coups qu’il peut encaisser et combien de cases composent un bateau. L’état du bateau changera qua</w:t>
      </w:r>
      <w:r w:rsidR="00095E31">
        <w:t>nd le nombre de coups sera égal</w:t>
      </w:r>
      <w:r>
        <w:t xml:space="preserve"> à 0. </w:t>
      </w:r>
    </w:p>
    <w:p w:rsidR="00C7735D" w:rsidRDefault="008A16E2" w:rsidP="00E62995">
      <w:r>
        <w:t xml:space="preserve">objet avec </w:t>
      </w:r>
      <w:r w:rsidR="00EC288E">
        <w:t>4 attributs (x0</w:t>
      </w:r>
      <w:proofErr w:type="gramStart"/>
      <w:r w:rsidR="00EC288E">
        <w:t>,y0</w:t>
      </w:r>
      <w:proofErr w:type="gramEnd"/>
      <w:r w:rsidR="00EC288E">
        <w:t>),(x1,y1</w:t>
      </w:r>
      <w:r w:rsidR="005C3EE7">
        <w:t>)</w:t>
      </w:r>
      <w:r w:rsidR="002D6674">
        <w:t>&lt;</w:t>
      </w:r>
    </w:p>
    <w:p w:rsidR="00E72020" w:rsidRPr="002D18D3" w:rsidRDefault="00E72020" w:rsidP="00E62995">
      <w:pPr>
        <w:rPr>
          <w:color w:val="FF0000"/>
        </w:rPr>
      </w:pPr>
      <w:r w:rsidRPr="002D18D3">
        <w:rPr>
          <w:color w:val="FF0000"/>
        </w:rPr>
        <w:t>5 bateaux par joueu</w:t>
      </w:r>
      <w:bookmarkStart w:id="0" w:name="_GoBack"/>
      <w:bookmarkEnd w:id="0"/>
      <w:r w:rsidRPr="002D18D3">
        <w:rPr>
          <w:color w:val="FF0000"/>
        </w:rPr>
        <w:t>rs</w:t>
      </w:r>
      <w:r w:rsidR="002D6674">
        <w:rPr>
          <w:color w:val="FF0000"/>
        </w:rPr>
        <w:tab/>
      </w:r>
    </w:p>
    <w:p w:rsidR="00E72020" w:rsidRDefault="00C7735D" w:rsidP="00E62995">
      <w:r>
        <w:t>- Joueur :</w:t>
      </w:r>
      <w:r w:rsidR="00E72020">
        <w:t xml:space="preserve"> </w:t>
      </w:r>
      <w:r w:rsidR="004F1E56">
        <w:t xml:space="preserve">objet avec attribut numéro et un attribut </w:t>
      </w:r>
      <w:r w:rsidR="00E72020">
        <w:t>nom.</w:t>
      </w:r>
      <w:r w:rsidR="004F1E56">
        <w:t xml:space="preserve"> Le joueur a un certain nombre de bateaux qui va diminuer au cours de la partie. Au début les deux joueurs ont tous les deux 5 bateaux.</w:t>
      </w:r>
      <w:r w:rsidR="00B91F45">
        <w:t xml:space="preserve"> Ensuite, deux constructeurs pour : tirer sur le plateau ennemi et l’autre pour placer ces bateaux sur son plateau de jeu.</w:t>
      </w:r>
    </w:p>
    <w:p w:rsidR="00B91F45" w:rsidRDefault="00E72020" w:rsidP="00E62995">
      <w:r>
        <w:t>- Partie :</w:t>
      </w:r>
      <w:r w:rsidR="004F1E56">
        <w:t xml:space="preserve"> </w:t>
      </w:r>
      <w:r w:rsidR="00B91F45">
        <w:t xml:space="preserve">Objet avec attribut tour qui est un numéro. </w:t>
      </w:r>
    </w:p>
    <w:p w:rsidR="00E72020" w:rsidRDefault="00E72020" w:rsidP="00E62995">
      <w:r>
        <w:t>-Statu</w:t>
      </w:r>
      <w:r w:rsidR="004F1E56">
        <w:t>t</w:t>
      </w:r>
      <w:r>
        <w:t>s </w:t>
      </w:r>
      <w:r w:rsidR="00B91F45">
        <w:t xml:space="preserve">des cases </w:t>
      </w:r>
      <w:r>
        <w:t xml:space="preserve">: </w:t>
      </w:r>
    </w:p>
    <w:p w:rsidR="00C7735D" w:rsidRDefault="00E72020" w:rsidP="00E62995">
      <w:r>
        <w:t xml:space="preserve">-Comment se déroule un tour : </w:t>
      </w:r>
      <w:r w:rsidR="00944665">
        <w:t xml:space="preserve"> </w:t>
      </w:r>
    </w:p>
    <w:p w:rsidR="001B724D" w:rsidRDefault="001B724D" w:rsidP="00E62995"/>
    <w:p w:rsidR="001B724D" w:rsidRPr="00E62995" w:rsidRDefault="001B724D" w:rsidP="00E62995"/>
    <w:sectPr w:rsidR="001B724D" w:rsidRPr="00E62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2995"/>
    <w:rsid w:val="00095E31"/>
    <w:rsid w:val="001B724D"/>
    <w:rsid w:val="00240EC0"/>
    <w:rsid w:val="00260A7B"/>
    <w:rsid w:val="00264D34"/>
    <w:rsid w:val="002D18D3"/>
    <w:rsid w:val="002D6674"/>
    <w:rsid w:val="00483468"/>
    <w:rsid w:val="004F1E56"/>
    <w:rsid w:val="005C3EE7"/>
    <w:rsid w:val="00610F64"/>
    <w:rsid w:val="006538D6"/>
    <w:rsid w:val="0074058F"/>
    <w:rsid w:val="008A16E2"/>
    <w:rsid w:val="00944665"/>
    <w:rsid w:val="00A310F1"/>
    <w:rsid w:val="00A87353"/>
    <w:rsid w:val="00B12B0A"/>
    <w:rsid w:val="00B91F45"/>
    <w:rsid w:val="00C7735D"/>
    <w:rsid w:val="00E62995"/>
    <w:rsid w:val="00E72020"/>
    <w:rsid w:val="00EC288E"/>
    <w:rsid w:val="00FB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E83871D8</Template>
  <TotalTime>183</TotalTime>
  <Pages>1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Valence</Company>
  <LinksUpToDate>false</LinksUpToDate>
  <CharactersWithSpaces>1078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Coste</dc:creator>
  <cp:lastModifiedBy>Clement Coste</cp:lastModifiedBy>
  <cp:revision>9</cp:revision>
  <dcterms:created xsi:type="dcterms:W3CDTF">2016-02-17T16:16:00Z</dcterms:created>
  <dcterms:modified xsi:type="dcterms:W3CDTF">2016-03-21T11:31:00Z</dcterms:modified>
</cp:coreProperties>
</file>